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973" w:tblpY="1081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275"/>
        <w:gridCol w:w="1275"/>
      </w:tblGrid>
      <w:tr w:rsidR="00854FC9" w:rsidTr="00854FC9">
        <w:trPr>
          <w:trHeight w:val="13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FC9" w:rsidRPr="00A9433A" w:rsidRDefault="00854FC9" w:rsidP="003D4F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Колонки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C9" w:rsidRPr="00854FC9" w:rsidRDefault="00854FC9" w:rsidP="003D4F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Колонка 1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FC9" w:rsidRDefault="00854FC9" w:rsidP="00854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Колонка 2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54FC9" w:rsidRDefault="00854FC9" w:rsidP="00854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Колонка 3</w:t>
            </w:r>
          </w:p>
        </w:tc>
      </w:tr>
      <w:tr w:rsidR="00854FC9" w:rsidTr="009D2031">
        <w:trPr>
          <w:trHeight w:val="135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4FC9" w:rsidRDefault="00854FC9" w:rsidP="003D4F0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Строки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C9" w:rsidRDefault="00854FC9" w:rsidP="003D4F0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C9" w:rsidRDefault="00854FC9" w:rsidP="003D4F05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12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C9" w:rsidRDefault="00854FC9" w:rsidP="003D4F05">
            <w:pPr>
              <w:spacing w:after="0" w:line="240" w:lineRule="auto"/>
              <w:rPr>
                <w:b/>
                <w:lang w:val="en-US"/>
              </w:rPr>
            </w:pPr>
          </w:p>
        </w:tc>
      </w:tr>
      <w:tr w:rsidR="00854FC9" w:rsidTr="003F293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C9" w:rsidRPr="00993AF6" w:rsidRDefault="00993AF6" w:rsidP="003D4F05">
            <w:pPr>
              <w:spacing w:after="0" w:line="240" w:lineRule="auto"/>
              <w:jc w:val="center"/>
            </w:pPr>
            <w:r>
              <w:t>Строка 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4FC9" w:rsidRDefault="00D575A1" w:rsidP="003D4F05">
            <w:pPr>
              <w:spacing w:after="0" w:line="240" w:lineRule="auto"/>
              <w:jc w:val="center"/>
            </w:pPr>
            <w:r>
              <w:rPr>
                <w:lang w:val="en-US"/>
              </w:rPr>
              <w:t>1 : 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C9" w:rsidRDefault="00D575A1" w:rsidP="003D4F0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 : 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4FC9" w:rsidRDefault="00D575A1" w:rsidP="003D4F0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: 1</w:t>
            </w:r>
          </w:p>
        </w:tc>
      </w:tr>
      <w:tr w:rsidR="003E2A4B" w:rsidTr="003F293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A4B" w:rsidRPr="003E2A4B" w:rsidRDefault="003E2A4B" w:rsidP="003D4F05">
            <w:pPr>
              <w:spacing w:after="0" w:line="240" w:lineRule="auto"/>
              <w:jc w:val="center"/>
            </w:pPr>
            <w:r>
              <w:t>Строка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A4B" w:rsidRDefault="00D575A1" w:rsidP="003D4F0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: </w:t>
            </w:r>
            <w:r>
              <w:rPr>
                <w:lang w:val="en-US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A4B" w:rsidRDefault="00D575A1" w:rsidP="003D4F0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: 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A4B" w:rsidRDefault="00D575A1" w:rsidP="003D4F05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bookmarkStart w:id="0" w:name="_GoBack"/>
            <w:bookmarkEnd w:id="0"/>
            <w:r>
              <w:rPr>
                <w:lang w:val="en-US"/>
              </w:rPr>
              <w:t xml:space="preserve"> : 2</w:t>
            </w:r>
          </w:p>
        </w:tc>
      </w:tr>
    </w:tbl>
    <w:p w:rsidR="00F53049" w:rsidRDefault="00F53049"/>
    <w:sectPr w:rsidR="00F53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F9"/>
    <w:rsid w:val="0003237C"/>
    <w:rsid w:val="0006767B"/>
    <w:rsid w:val="003D4F05"/>
    <w:rsid w:val="003E2A4B"/>
    <w:rsid w:val="004820F9"/>
    <w:rsid w:val="005B5B7C"/>
    <w:rsid w:val="005E255C"/>
    <w:rsid w:val="00646D52"/>
    <w:rsid w:val="006D24CC"/>
    <w:rsid w:val="006F72BA"/>
    <w:rsid w:val="0078409D"/>
    <w:rsid w:val="00802998"/>
    <w:rsid w:val="0081464F"/>
    <w:rsid w:val="00854FC9"/>
    <w:rsid w:val="008D6D2B"/>
    <w:rsid w:val="008E4B46"/>
    <w:rsid w:val="00947C9A"/>
    <w:rsid w:val="00962B53"/>
    <w:rsid w:val="00993AF6"/>
    <w:rsid w:val="00A348BA"/>
    <w:rsid w:val="00A63D8D"/>
    <w:rsid w:val="00A9433A"/>
    <w:rsid w:val="00AF4E26"/>
    <w:rsid w:val="00AF7234"/>
    <w:rsid w:val="00B03088"/>
    <w:rsid w:val="00B7591C"/>
    <w:rsid w:val="00C366C8"/>
    <w:rsid w:val="00D575A1"/>
    <w:rsid w:val="00D60566"/>
    <w:rsid w:val="00D9756F"/>
    <w:rsid w:val="00DB5F2D"/>
    <w:rsid w:val="00E209B1"/>
    <w:rsid w:val="00F53049"/>
    <w:rsid w:val="00F73782"/>
    <w:rsid w:val="00FE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89D4A"/>
  <w15:docId w15:val="{5A923549-9938-4744-B6EC-922A3D0E4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F72BA"/>
    <w:pPr>
      <w:spacing w:after="160" w:line="256" w:lineRule="auto"/>
    </w:pPr>
    <w:rPr>
      <w:kern w:val="2"/>
      <w14:ligatures w14:val="standar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9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GitLab\DynamicReports\src\DynamicReports.Tests\ResultReports\SimpleInsertData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SimpleInsertDataReport.dotx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Tartunov</dc:creator>
  <cp:lastModifiedBy>Vitaliy Tartynov</cp:lastModifiedBy>
  <cp:revision>2</cp:revision>
  <dcterms:created xsi:type="dcterms:W3CDTF">2017-05-02T08:18:00Z</dcterms:created>
  <dcterms:modified xsi:type="dcterms:W3CDTF">2017-05-02T08:20:00Z</dcterms:modified>
</cp:coreProperties>
</file>